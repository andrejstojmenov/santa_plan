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01" w:rsidRDefault="000010C8">
      <w:pPr>
        <w:pStyle w:val="Standard"/>
      </w:pPr>
      <w:bookmarkStart w:id="0" w:name="_GoBack"/>
      <w:bookmarkEnd w:id="0"/>
      <w:r>
        <w:t xml:space="preserve">                                                  </w:t>
      </w:r>
      <w:r>
        <w:rPr>
          <w:lang w:val="mk-MK"/>
        </w:rPr>
        <w:t>ДОГОВОР ЗА ЗАЕМ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склучен на ден___________ 20 __</w:t>
      </w: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ЗАЕМОДАВАЧ ______________________________  од</w:t>
      </w:r>
      <w:r>
        <w:rPr>
          <w:lang w:val="mk-MK"/>
        </w:rPr>
        <w:t xml:space="preserve"> ______________со седиште на ул________________________ застапувано од _____________________________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ЗАЕМОПРИМАЧ _____________________________ од _____________ со седиште на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ул _______________________ застапувано од ______________________________</w:t>
      </w: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</w:t>
      </w:r>
      <w:r>
        <w:rPr>
          <w:lang w:val="mk-MK"/>
        </w:rPr>
        <w:t xml:space="preserve">                                                 Член 1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Овој договор се склучува поради потреба на заемопримачот од финансиски средства кои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не е во состојба да ги обезбеди од други извори во најкраток можен рок,а истите се потребни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 солветност на заемоп</w:t>
      </w:r>
      <w:r>
        <w:rPr>
          <w:lang w:val="mk-MK"/>
        </w:rPr>
        <w:t>римачот.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2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Заемодавачот се обврзува да му ги предаде средствата на заемопримачот со окаматување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од ____ % камата месечно во износ од ______________________ денари.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3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Заемодавачот се обврзува износот од член 2 да го уплати на сметка ___________________ во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_________________________ Банка  најдоцна до _________________.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</w:t>
      </w:r>
      <w:r>
        <w:rPr>
          <w:lang w:val="mk-MK"/>
        </w:rPr>
        <w:t xml:space="preserve">                Член 4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Заемопримачот се обврзува да го врати заемот до ________________ ,во месечни рати.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периодично или целосно но не покасно од 31,12,20__ год.(согласно законот за ДБ).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5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</w:t>
      </w:r>
      <w:r>
        <w:rPr>
          <w:lang w:val="mk-MK"/>
        </w:rPr>
        <w:t>одавачот може да го откаже овој договор пред да ги уплати парите на сметката на</w:t>
      </w: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заемопримачот и предходно да го извести заемопримачот во законски рок.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6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Во случај на спор надлежен е Основен Суд </w:t>
      </w:r>
      <w:r>
        <w:rPr>
          <w:lang w:val="mk-MK"/>
        </w:rPr>
        <w:t>во Кочани.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7</w:t>
      </w: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Овој договор е склучен во 2 примерока од кои по еден за двете странки.</w:t>
      </w: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0010C8">
      <w:pPr>
        <w:pStyle w:val="Standard"/>
        <w:rPr>
          <w:lang w:val="mk-MK"/>
        </w:rPr>
      </w:pPr>
      <w:r>
        <w:rPr>
          <w:lang w:val="mk-MK"/>
        </w:rPr>
        <w:t>ЗАЕМОДАВАЧ                                                                                        ЗАЕМОПРИ</w:t>
      </w:r>
      <w:r>
        <w:rPr>
          <w:lang w:val="mk-MK"/>
        </w:rPr>
        <w:t>МАЧ</w:t>
      </w: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  <w:rPr>
          <w:lang w:val="mk-MK"/>
        </w:rPr>
      </w:pPr>
    </w:p>
    <w:p w:rsidR="00E02701" w:rsidRDefault="00E02701">
      <w:pPr>
        <w:pStyle w:val="Standard"/>
      </w:pPr>
    </w:p>
    <w:sectPr w:rsidR="00E0270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0C8" w:rsidRDefault="000010C8">
      <w:r>
        <w:separator/>
      </w:r>
    </w:p>
  </w:endnote>
  <w:endnote w:type="continuationSeparator" w:id="0">
    <w:p w:rsidR="000010C8" w:rsidRDefault="0000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0C8" w:rsidRDefault="000010C8">
      <w:r>
        <w:rPr>
          <w:color w:val="000000"/>
        </w:rPr>
        <w:separator/>
      </w:r>
    </w:p>
  </w:footnote>
  <w:footnote w:type="continuationSeparator" w:id="0">
    <w:p w:rsidR="000010C8" w:rsidRDefault="0000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2701"/>
    <w:rsid w:val="000010C8"/>
    <w:rsid w:val="00CD27A0"/>
    <w:rsid w:val="00E0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2016-11-29T15:12:00Z</dcterms:created>
  <dcterms:modified xsi:type="dcterms:W3CDTF">2016-11-29T15:12:00Z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